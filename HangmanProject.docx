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546F6" w14:textId="25745486" w:rsidR="00224D0A" w:rsidRDefault="004218D4">
      <w:pPr>
        <w:pStyle w:val="Date"/>
      </w:pPr>
      <w:r>
        <w:t>06-14-2023</w:t>
      </w:r>
    </w:p>
    <w:p w14:paraId="6EA042A7" w14:textId="69249759" w:rsidR="00224D0A" w:rsidRDefault="004218D4">
      <w:pPr>
        <w:pStyle w:val="Title"/>
      </w:pPr>
      <w:r>
        <w:t>Hangman Game</w:t>
      </w:r>
    </w:p>
    <w:p w14:paraId="77DA96CF" w14:textId="70557197" w:rsidR="00643E02" w:rsidRPr="00643E02" w:rsidRDefault="00643E02">
      <w:pPr>
        <w:pStyle w:val="Title"/>
        <w:rPr>
          <w:sz w:val="28"/>
          <w:szCs w:val="28"/>
        </w:rPr>
      </w:pPr>
      <w:r>
        <w:rPr>
          <w:sz w:val="28"/>
          <w:szCs w:val="28"/>
        </w:rPr>
        <w:t>kavya Borra</w:t>
      </w:r>
    </w:p>
    <w:p w14:paraId="1529E11B" w14:textId="06748946" w:rsidR="00224D0A" w:rsidRDefault="00D032F5">
      <w:pPr>
        <w:pStyle w:val="Heading1"/>
      </w:pPr>
      <w:r>
        <w:t xml:space="preserve">Create and import image and Word file </w:t>
      </w:r>
    </w:p>
    <w:p w14:paraId="4471AD87" w14:textId="312DA094" w:rsidR="00D032F5" w:rsidRDefault="00D032F5">
      <w:pPr>
        <w:rPr>
          <w:sz w:val="24"/>
          <w:szCs w:val="24"/>
        </w:rPr>
      </w:pPr>
      <w:r>
        <w:rPr>
          <w:sz w:val="24"/>
          <w:szCs w:val="24"/>
        </w:rPr>
        <w:t>To</w:t>
      </w:r>
      <w:r w:rsidR="00E41658">
        <w:rPr>
          <w:sz w:val="24"/>
          <w:szCs w:val="24"/>
        </w:rPr>
        <w:t xml:space="preserve"> bootstrapping hangman code, </w:t>
      </w:r>
      <w:r>
        <w:rPr>
          <w:sz w:val="24"/>
          <w:szCs w:val="24"/>
        </w:rPr>
        <w:t xml:space="preserve">we need word category dictionary and hangman </w:t>
      </w:r>
      <w:r w:rsidR="00CB0896">
        <w:rPr>
          <w:sz w:val="24"/>
          <w:szCs w:val="24"/>
        </w:rPr>
        <w:t xml:space="preserve">image to display for incorrect </w:t>
      </w:r>
      <w:r w:rsidR="00863E55">
        <w:rPr>
          <w:sz w:val="24"/>
          <w:szCs w:val="24"/>
        </w:rPr>
        <w:t>guess.</w:t>
      </w:r>
    </w:p>
    <w:p w14:paraId="543C0AE6" w14:textId="20A87EDC" w:rsidR="00D032F5" w:rsidRDefault="00D032F5" w:rsidP="00D032F5">
      <w:pPr>
        <w:rPr>
          <w:sz w:val="24"/>
          <w:szCs w:val="24"/>
        </w:rPr>
      </w:pPr>
      <w:r>
        <w:rPr>
          <w:sz w:val="24"/>
          <w:szCs w:val="24"/>
        </w:rPr>
        <w:t>From hangman</w:t>
      </w:r>
      <w:r w:rsidR="00E41658">
        <w:rPr>
          <w:sz w:val="24"/>
          <w:szCs w:val="24"/>
        </w:rPr>
        <w:t>_pkg,</w:t>
      </w:r>
      <w:r>
        <w:rPr>
          <w:sz w:val="24"/>
          <w:szCs w:val="24"/>
        </w:rPr>
        <w:t xml:space="preserve"> created </w:t>
      </w:r>
      <w:r w:rsidR="00E41658">
        <w:rPr>
          <w:sz w:val="24"/>
          <w:szCs w:val="24"/>
        </w:rPr>
        <w:t xml:space="preserve">hangman image </w:t>
      </w:r>
      <w:r>
        <w:rPr>
          <w:sz w:val="24"/>
          <w:szCs w:val="24"/>
        </w:rPr>
        <w:t>list and</w:t>
      </w:r>
      <w:r w:rsidR="00E41658">
        <w:rPr>
          <w:sz w:val="24"/>
          <w:szCs w:val="24"/>
        </w:rPr>
        <w:t xml:space="preserve"> words list </w:t>
      </w:r>
      <w:r>
        <w:rPr>
          <w:sz w:val="24"/>
          <w:szCs w:val="24"/>
        </w:rPr>
        <w:t>dictionary which is further imported into main python file.</w:t>
      </w:r>
    </w:p>
    <w:p w14:paraId="53385D31" w14:textId="71CA1320" w:rsidR="00224D0A" w:rsidRPr="00643E02" w:rsidRDefault="00D032F5" w:rsidP="00D032F5">
      <w:pPr>
        <w:rPr>
          <w:sz w:val="24"/>
          <w:szCs w:val="24"/>
        </w:rPr>
      </w:pPr>
      <w:r>
        <w:rPr>
          <w:sz w:val="24"/>
          <w:szCs w:val="24"/>
        </w:rPr>
        <w:t xml:space="preserve">Prompt </w:t>
      </w:r>
      <w:r w:rsidR="00643E02">
        <w:rPr>
          <w:sz w:val="24"/>
          <w:szCs w:val="24"/>
        </w:rPr>
        <w:t>user</w:t>
      </w:r>
      <w:r w:rsidR="00E41658">
        <w:rPr>
          <w:sz w:val="24"/>
          <w:szCs w:val="24"/>
        </w:rPr>
        <w:t xml:space="preserve">’s </w:t>
      </w:r>
      <w:r w:rsidR="00643E02">
        <w:rPr>
          <w:sz w:val="24"/>
          <w:szCs w:val="24"/>
        </w:rPr>
        <w:t>select</w:t>
      </w:r>
      <w:r>
        <w:rPr>
          <w:sz w:val="24"/>
          <w:szCs w:val="24"/>
        </w:rPr>
        <w:t xml:space="preserve">ion from </w:t>
      </w:r>
      <w:r w:rsidR="00E41658">
        <w:rPr>
          <w:sz w:val="24"/>
          <w:szCs w:val="24"/>
        </w:rPr>
        <w:t>Category:</w:t>
      </w:r>
    </w:p>
    <w:p w14:paraId="40E38E92" w14:textId="421A45D2" w:rsidR="008674B2" w:rsidRDefault="00D032F5" w:rsidP="00D032F5">
      <w:pPr>
        <w:pStyle w:val="Heading3"/>
      </w:pPr>
      <w:r>
        <w:t xml:space="preserve">Here, it displays Category Dictionary keys for user to select category, it converts category dictionary into </w:t>
      </w:r>
      <w:r w:rsidR="008674B2">
        <w:t>list.</w:t>
      </w:r>
      <w:r>
        <w:t xml:space="preserve"> </w:t>
      </w:r>
    </w:p>
    <w:p w14:paraId="6C17917D" w14:textId="50713A2E" w:rsidR="00D032F5" w:rsidRDefault="00D032F5" w:rsidP="008674B2">
      <w:pPr>
        <w:pStyle w:val="Heading3"/>
        <w:numPr>
          <w:ilvl w:val="0"/>
          <w:numId w:val="0"/>
        </w:numPr>
        <w:ind w:left="1080"/>
      </w:pPr>
      <w:r w:rsidRPr="008674B2">
        <w:rPr>
          <w:b/>
          <w:bCs/>
        </w:rPr>
        <w:t>list(</w:t>
      </w:r>
      <w:proofErr w:type="gramStart"/>
      <w:r w:rsidRPr="008674B2">
        <w:rPr>
          <w:b/>
          <w:bCs/>
        </w:rPr>
        <w:t>cat</w:t>
      </w:r>
      <w:r w:rsidR="008674B2">
        <w:rPr>
          <w:b/>
          <w:bCs/>
        </w:rPr>
        <w:t>eg</w:t>
      </w:r>
      <w:r w:rsidRPr="008674B2">
        <w:rPr>
          <w:b/>
          <w:bCs/>
        </w:rPr>
        <w:t>ory.keys</w:t>
      </w:r>
      <w:proofErr w:type="gramEnd"/>
      <w:r w:rsidRPr="008674B2">
        <w:rPr>
          <w:b/>
          <w:bCs/>
        </w:rPr>
        <w:t>())</w:t>
      </w:r>
    </w:p>
    <w:p w14:paraId="0137EB48" w14:textId="49459AA9" w:rsidR="00D032F5" w:rsidRDefault="008674B2" w:rsidP="00D032F5">
      <w:pPr>
        <w:pStyle w:val="Heading3"/>
      </w:pPr>
      <w:r>
        <w:t>Checks if user’s selection is valid else breaks out from loop, prompts user to enter category selection again.</w:t>
      </w:r>
    </w:p>
    <w:p w14:paraId="5261389D" w14:textId="77777777" w:rsidR="008674B2" w:rsidRDefault="008674B2" w:rsidP="008674B2">
      <w:pPr>
        <w:pStyle w:val="Heading3"/>
        <w:numPr>
          <w:ilvl w:val="0"/>
          <w:numId w:val="0"/>
        </w:numPr>
      </w:pPr>
    </w:p>
    <w:p w14:paraId="0379C60E" w14:textId="735CAE05" w:rsidR="00917A5D" w:rsidRDefault="00643E02" w:rsidP="00917A5D">
      <w:pPr>
        <w:pStyle w:val="Heading1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458CF8B7" wp14:editId="62656733">
            <wp:extent cx="5486400" cy="2368550"/>
            <wp:effectExtent l="0" t="0" r="0" b="6350"/>
            <wp:docPr id="4467734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7340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DBD2" w14:textId="570D2E17" w:rsidR="008674B2" w:rsidRDefault="00B94397" w:rsidP="008674B2">
      <w:pPr>
        <w:pStyle w:val="Heading1"/>
      </w:pPr>
      <w:r>
        <w:t xml:space="preserve">Using </w:t>
      </w:r>
      <w:r w:rsidR="008674B2">
        <w:t>Random () CATEGORY:</w:t>
      </w:r>
    </w:p>
    <w:p w14:paraId="03AAE128" w14:textId="633BA7E6" w:rsidR="00B94397" w:rsidRDefault="00B94397" w:rsidP="008674B2">
      <w:pPr>
        <w:rPr>
          <w:sz w:val="24"/>
          <w:szCs w:val="24"/>
        </w:rPr>
      </w:pPr>
      <w:r>
        <w:rPr>
          <w:sz w:val="24"/>
          <w:szCs w:val="24"/>
        </w:rPr>
        <w:t xml:space="preserve">User’s selected category is stored in variable, pass that variable as key in category dictionary. </w:t>
      </w:r>
    </w:p>
    <w:p w14:paraId="1340B264" w14:textId="69EA412D" w:rsidR="008674B2" w:rsidRDefault="00B94397" w:rsidP="008674B2">
      <w:pPr>
        <w:rPr>
          <w:sz w:val="24"/>
          <w:szCs w:val="24"/>
        </w:rPr>
      </w:pPr>
      <w:r>
        <w:rPr>
          <w:sz w:val="24"/>
          <w:szCs w:val="24"/>
        </w:rPr>
        <w:lastRenderedPageBreak/>
        <w:t>With, random</w:t>
      </w:r>
      <w:r w:rsidR="008674B2">
        <w:rPr>
          <w:sz w:val="24"/>
          <w:szCs w:val="24"/>
        </w:rPr>
        <w:t xml:space="preserve"> choice function</w:t>
      </w:r>
      <w:r w:rsidR="008674B2">
        <w:rPr>
          <w:sz w:val="24"/>
          <w:szCs w:val="24"/>
        </w:rPr>
        <w:t xml:space="preserve">, </w:t>
      </w:r>
      <w:r w:rsidR="008674B2">
        <w:rPr>
          <w:sz w:val="24"/>
          <w:szCs w:val="24"/>
        </w:rPr>
        <w:t>pass category [input category]</w:t>
      </w:r>
      <w:r w:rsidR="006555EF">
        <w:rPr>
          <w:sz w:val="24"/>
          <w:szCs w:val="24"/>
        </w:rPr>
        <w:t xml:space="preserve"> as parameter and assign to variable. </w:t>
      </w:r>
    </w:p>
    <w:p w14:paraId="0D42258C" w14:textId="0F8FBD91" w:rsidR="008674B2" w:rsidRDefault="006555EF" w:rsidP="00B94397">
      <w:pPr>
        <w:rPr>
          <w:sz w:val="24"/>
          <w:szCs w:val="24"/>
        </w:rPr>
      </w:pPr>
      <w:r>
        <w:rPr>
          <w:sz w:val="24"/>
          <w:szCs w:val="24"/>
        </w:rPr>
        <w:t>Note: Category is dictionary</w:t>
      </w:r>
      <w:r w:rsidR="00B94397">
        <w:rPr>
          <w:sz w:val="24"/>
          <w:szCs w:val="24"/>
        </w:rPr>
        <w:t xml:space="preserve"> and pass user’s selection as key and that user’s key should exist in category </w:t>
      </w:r>
    </w:p>
    <w:p w14:paraId="74138995" w14:textId="2EC83540" w:rsidR="008674B2" w:rsidRPr="008674B2" w:rsidRDefault="008674B2" w:rsidP="008674B2">
      <w:pPr>
        <w:shd w:val="clear" w:color="auto" w:fill="221A0F"/>
        <w:spacing w:line="270" w:lineRule="atLeast"/>
        <w:rPr>
          <w:rFonts w:ascii="Menlo" w:eastAsia="Times New Roman" w:hAnsi="Menlo" w:cs="Menlo"/>
          <w:color w:val="D3AF86"/>
          <w:sz w:val="18"/>
          <w:szCs w:val="18"/>
          <w:lang w:eastAsia="en-US"/>
        </w:rPr>
      </w:pPr>
      <w:r w:rsidRPr="008674B2">
        <w:t xml:space="preserve"> </w:t>
      </w:r>
      <w:proofErr w:type="spellStart"/>
      <w:r w:rsidRPr="008674B2">
        <w:rPr>
          <w:rFonts w:ascii="Menlo" w:eastAsia="Times New Roman" w:hAnsi="Menlo" w:cs="Menlo"/>
          <w:color w:val="DC3958"/>
          <w:sz w:val="18"/>
          <w:szCs w:val="18"/>
          <w:lang w:eastAsia="en-US"/>
        </w:rPr>
        <w:t>chosen_category</w:t>
      </w:r>
      <w:proofErr w:type="spellEnd"/>
      <w:r w:rsidRPr="008674B2">
        <w:rPr>
          <w:rFonts w:ascii="Menlo" w:eastAsia="Times New Roman" w:hAnsi="Menlo" w:cs="Menlo"/>
          <w:color w:val="D3AF86"/>
          <w:sz w:val="18"/>
          <w:szCs w:val="18"/>
          <w:lang w:eastAsia="en-US"/>
        </w:rPr>
        <w:t xml:space="preserve"> = </w:t>
      </w:r>
      <w:proofErr w:type="spellStart"/>
      <w:proofErr w:type="gramStart"/>
      <w:r w:rsidRPr="008674B2">
        <w:rPr>
          <w:rFonts w:ascii="Menlo" w:eastAsia="Times New Roman" w:hAnsi="Menlo" w:cs="Menlo"/>
          <w:color w:val="F06431"/>
          <w:sz w:val="18"/>
          <w:szCs w:val="18"/>
          <w:lang w:eastAsia="en-US"/>
        </w:rPr>
        <w:t>random</w:t>
      </w:r>
      <w:r w:rsidRPr="008674B2">
        <w:rPr>
          <w:rFonts w:ascii="Menlo" w:eastAsia="Times New Roman" w:hAnsi="Menlo" w:cs="Menlo"/>
          <w:color w:val="D3AF86"/>
          <w:sz w:val="18"/>
          <w:szCs w:val="18"/>
          <w:lang w:eastAsia="en-US"/>
        </w:rPr>
        <w:t>.</w:t>
      </w:r>
      <w:r w:rsidRPr="008674B2">
        <w:rPr>
          <w:rFonts w:ascii="Menlo" w:eastAsia="Times New Roman" w:hAnsi="Menlo" w:cs="Menlo"/>
          <w:color w:val="DC3958"/>
          <w:sz w:val="18"/>
          <w:szCs w:val="18"/>
          <w:lang w:eastAsia="en-US"/>
        </w:rPr>
        <w:t>choice</w:t>
      </w:r>
      <w:proofErr w:type="spellEnd"/>
      <w:proofErr w:type="gramEnd"/>
      <w:r w:rsidRPr="008674B2">
        <w:rPr>
          <w:rFonts w:ascii="Menlo" w:eastAsia="Times New Roman" w:hAnsi="Menlo" w:cs="Menlo"/>
          <w:color w:val="D3AF86"/>
          <w:sz w:val="18"/>
          <w:szCs w:val="18"/>
          <w:lang w:eastAsia="en-US"/>
        </w:rPr>
        <w:t>(</w:t>
      </w:r>
      <w:r w:rsidRPr="008674B2">
        <w:rPr>
          <w:rFonts w:ascii="Menlo" w:eastAsia="Times New Roman" w:hAnsi="Menlo" w:cs="Menlo"/>
          <w:color w:val="DC3958"/>
          <w:sz w:val="18"/>
          <w:szCs w:val="18"/>
          <w:lang w:eastAsia="en-US"/>
        </w:rPr>
        <w:t>category</w:t>
      </w:r>
      <w:r w:rsidRPr="008674B2">
        <w:rPr>
          <w:rFonts w:ascii="Menlo" w:eastAsia="Times New Roman" w:hAnsi="Menlo" w:cs="Menlo"/>
          <w:color w:val="D3AF86"/>
          <w:sz w:val="18"/>
          <w:szCs w:val="18"/>
          <w:lang w:eastAsia="en-US"/>
        </w:rPr>
        <w:t>[</w:t>
      </w:r>
      <w:r w:rsidRPr="008674B2">
        <w:rPr>
          <w:rFonts w:ascii="Menlo" w:eastAsia="Times New Roman" w:hAnsi="Menlo" w:cs="Menlo"/>
          <w:color w:val="DC3958"/>
          <w:sz w:val="18"/>
          <w:szCs w:val="18"/>
          <w:lang w:eastAsia="en-US"/>
        </w:rPr>
        <w:t>input_category</w:t>
      </w:r>
      <w:r w:rsidRPr="008674B2">
        <w:rPr>
          <w:rFonts w:ascii="Menlo" w:eastAsia="Times New Roman" w:hAnsi="Menlo" w:cs="Menlo"/>
          <w:color w:val="D3AF86"/>
          <w:sz w:val="18"/>
          <w:szCs w:val="18"/>
          <w:lang w:eastAsia="en-US"/>
        </w:rPr>
        <w:t>]</w:t>
      </w:r>
    </w:p>
    <w:p w14:paraId="1A444FBE" w14:textId="77777777" w:rsidR="008674B2" w:rsidRDefault="008674B2" w:rsidP="00B94397">
      <w:pPr>
        <w:pStyle w:val="Heading1"/>
        <w:numPr>
          <w:ilvl w:val="0"/>
          <w:numId w:val="0"/>
        </w:numPr>
        <w:ind w:left="360" w:hanging="360"/>
      </w:pPr>
    </w:p>
    <w:p w14:paraId="076AE454" w14:textId="08D0F834" w:rsidR="00B94397" w:rsidRDefault="00B94397" w:rsidP="00B94397">
      <w:pPr>
        <w:pStyle w:val="Heading1"/>
      </w:pPr>
      <w:r>
        <w:t>variables [counts] to keep track to hangman TRIES:</w:t>
      </w:r>
    </w:p>
    <w:p w14:paraId="45B5DFCF" w14:textId="6D57DDB1" w:rsidR="00B94397" w:rsidRDefault="00B94397" w:rsidP="00B94397">
      <w:pPr>
        <w:pStyle w:val="Heading1"/>
        <w:numPr>
          <w:ilvl w:val="0"/>
          <w:numId w:val="0"/>
        </w:numPr>
        <w:ind w:left="360"/>
      </w:pPr>
      <w:r>
        <w:t>total_chances = 7 (hangman tries)</w:t>
      </w:r>
    </w:p>
    <w:p w14:paraId="7DABD9CE" w14:textId="64102774" w:rsidR="00B94397" w:rsidRDefault="00B94397" w:rsidP="00B94397">
      <w:pPr>
        <w:pStyle w:val="Heading1"/>
        <w:numPr>
          <w:ilvl w:val="0"/>
          <w:numId w:val="0"/>
        </w:numPr>
        <w:ind w:left="360"/>
      </w:pPr>
      <w:r>
        <w:t xml:space="preserve"> Wrong_count = 0 (increments while wrong letter is gussed</w:t>
      </w:r>
    </w:p>
    <w:p w14:paraId="78BBBE87" w14:textId="738386FC" w:rsidR="007B680E" w:rsidRPr="00863E55" w:rsidRDefault="007B680E" w:rsidP="00863E55">
      <w:pPr>
        <w:pStyle w:val="Heading1"/>
      </w:pPr>
      <w:r>
        <w:t>WHEN user’</w:t>
      </w:r>
      <w:r w:rsidR="00B94397">
        <w:t>s</w:t>
      </w:r>
      <w:r>
        <w:t xml:space="preserve"> input</w:t>
      </w:r>
      <w:r>
        <w:t xml:space="preserve">_LETTER, </w:t>
      </w:r>
      <w:r>
        <w:t>already exists BLANKS:</w:t>
      </w:r>
    </w:p>
    <w:p w14:paraId="63409159" w14:textId="50DF2AE0" w:rsidR="00824870" w:rsidRDefault="00863E55" w:rsidP="00863E55">
      <w:pPr>
        <w:pStyle w:val="Heading3"/>
        <w:rPr>
          <w:sz w:val="24"/>
        </w:rPr>
      </w:pPr>
      <w:r>
        <w:rPr>
          <w:sz w:val="24"/>
        </w:rPr>
        <w:t xml:space="preserve">If condition to check user’s input letter already exists in blanks, then it must break out of that if loop and display print statement to display status of blanks. </w:t>
      </w:r>
    </w:p>
    <w:p w14:paraId="595C2DC2" w14:textId="40D6BDE4" w:rsidR="00863E55" w:rsidRDefault="00863E55" w:rsidP="00863E55">
      <w:pPr>
        <w:pStyle w:val="Heading3"/>
        <w:numPr>
          <w:ilvl w:val="0"/>
          <w:numId w:val="0"/>
        </w:numPr>
        <w:ind w:left="720"/>
        <w:rPr>
          <w:sz w:val="24"/>
        </w:rPr>
      </w:pPr>
    </w:p>
    <w:p w14:paraId="12B062F0" w14:textId="0600B743" w:rsidR="00824870" w:rsidRDefault="00824870" w:rsidP="00824870">
      <w:pPr>
        <w:pStyle w:val="Heading1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45B839FC" wp14:editId="7FEA5961">
            <wp:extent cx="5486400" cy="2388235"/>
            <wp:effectExtent l="0" t="0" r="0" b="0"/>
            <wp:docPr id="276507992" name="Picture 4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7992" name="Picture 4" descr="A screen 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ECCA" w14:textId="4D0EC2A1" w:rsidR="00863E55" w:rsidRDefault="007B680E" w:rsidP="00863E55">
      <w:pPr>
        <w:pStyle w:val="Heading1"/>
      </w:pPr>
      <w:r>
        <w:lastRenderedPageBreak/>
        <w:t>Replace blanks with gussed_LETTER, IF gussed right:</w:t>
      </w:r>
    </w:p>
    <w:p w14:paraId="7D8E37AE" w14:textId="58CEBB3E" w:rsidR="00863E55" w:rsidRDefault="00863E55" w:rsidP="00863E55">
      <w:pPr>
        <w:pStyle w:val="Heading3"/>
        <w:rPr>
          <w:sz w:val="24"/>
        </w:rPr>
      </w:pPr>
      <w:r>
        <w:rPr>
          <w:sz w:val="24"/>
        </w:rPr>
        <w:t xml:space="preserve">If condition to check </w:t>
      </w:r>
      <w:r>
        <w:rPr>
          <w:sz w:val="24"/>
        </w:rPr>
        <w:t>user’s input letter (input_</w:t>
      </w:r>
      <w:r w:rsidR="00FF1CA0">
        <w:rPr>
          <w:sz w:val="24"/>
        </w:rPr>
        <w:t>letter) is</w:t>
      </w:r>
      <w:r>
        <w:rPr>
          <w:sz w:val="24"/>
        </w:rPr>
        <w:t xml:space="preserve"> in randomized variable of category </w:t>
      </w:r>
    </w:p>
    <w:p w14:paraId="21581740" w14:textId="480BF96F" w:rsidR="00863E55" w:rsidRDefault="00863E55" w:rsidP="00863E55">
      <w:pPr>
        <w:pStyle w:val="Heading3"/>
        <w:rPr>
          <w:sz w:val="24"/>
        </w:rPr>
      </w:pPr>
      <w:r>
        <w:rPr>
          <w:sz w:val="24"/>
        </w:rPr>
        <w:t xml:space="preserve">Iterate through 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 xml:space="preserve"> of randomized variable(input_catergory) </w:t>
      </w:r>
    </w:p>
    <w:p w14:paraId="04390196" w14:textId="77777777" w:rsidR="006108C8" w:rsidRDefault="00863E55" w:rsidP="006108C8">
      <w:pPr>
        <w:pStyle w:val="Heading3"/>
        <w:rPr>
          <w:sz w:val="24"/>
        </w:rPr>
      </w:pPr>
      <w:r>
        <w:rPr>
          <w:sz w:val="24"/>
        </w:rPr>
        <w:t>Further check if index of input_category == input_letter [User’s guessed]</w:t>
      </w:r>
    </w:p>
    <w:p w14:paraId="116F3DB8" w14:textId="07B4F77E" w:rsidR="006108C8" w:rsidRDefault="006108C8" w:rsidP="006108C8">
      <w:pPr>
        <w:pStyle w:val="Heading3"/>
        <w:rPr>
          <w:sz w:val="24"/>
        </w:rPr>
      </w:pPr>
      <w:r w:rsidRPr="006108C8">
        <w:rPr>
          <w:sz w:val="24"/>
        </w:rPr>
        <w:t>Replac</w:t>
      </w:r>
      <w:r>
        <w:rPr>
          <w:sz w:val="24"/>
        </w:rPr>
        <w:t>e,</w:t>
      </w:r>
      <w:r w:rsidRPr="006108C8">
        <w:rPr>
          <w:sz w:val="24"/>
        </w:rPr>
        <w:t xml:space="preserve"> the corresponding blanks with the correct guessed </w:t>
      </w:r>
      <w:r w:rsidRPr="006108C8">
        <w:rPr>
          <w:sz w:val="24"/>
        </w:rPr>
        <w:t>letter.</w:t>
      </w:r>
    </w:p>
    <w:p w14:paraId="18324100" w14:textId="47230E29" w:rsidR="006108C8" w:rsidRPr="006108C8" w:rsidRDefault="006108C8" w:rsidP="006108C8">
      <w:pPr>
        <w:pStyle w:val="Heading3"/>
        <w:rPr>
          <w:sz w:val="24"/>
        </w:rPr>
      </w:pPr>
      <w:r>
        <w:rPr>
          <w:sz w:val="24"/>
        </w:rPr>
        <w:t xml:space="preserve">Here it divided into three-part, first part retains substring until index of input_letter + input_letter+ retains substring until end of index. </w:t>
      </w:r>
    </w:p>
    <w:p w14:paraId="45431E21" w14:textId="59672DD4" w:rsidR="007B680E" w:rsidRPr="0065158A" w:rsidRDefault="006108C8" w:rsidP="0065158A">
      <w:pPr>
        <w:pStyle w:val="Heading3"/>
        <w:numPr>
          <w:ilvl w:val="0"/>
          <w:numId w:val="0"/>
        </w:numPr>
        <w:ind w:left="1080"/>
        <w:rPr>
          <w:b/>
          <w:bCs/>
          <w:sz w:val="24"/>
        </w:rPr>
      </w:pPr>
      <w:r w:rsidRPr="006108C8">
        <w:rPr>
          <w:b/>
          <w:bCs/>
          <w:sz w:val="24"/>
        </w:rPr>
        <w:t xml:space="preserve">  blanks = blanks</w:t>
      </w:r>
      <w:proofErr w:type="gramStart"/>
      <w:r w:rsidRPr="006108C8">
        <w:rPr>
          <w:b/>
          <w:bCs/>
          <w:sz w:val="24"/>
        </w:rPr>
        <w:t>[:index</w:t>
      </w:r>
      <w:proofErr w:type="gramEnd"/>
      <w:r w:rsidRPr="006108C8">
        <w:rPr>
          <w:b/>
          <w:bCs/>
          <w:sz w:val="24"/>
        </w:rPr>
        <w:t>] + input_letter + blanks[index + 1:]</w:t>
      </w:r>
    </w:p>
    <w:p w14:paraId="5868F0D5" w14:textId="4B79ED11" w:rsidR="006108C8" w:rsidRDefault="006108C8" w:rsidP="006108C8">
      <w:pPr>
        <w:pStyle w:val="Heading1"/>
      </w:pPr>
      <w:r>
        <w:t>Incorrect Guess, increment count of hangman tries</w:t>
      </w:r>
      <w:r>
        <w:t>:</w:t>
      </w:r>
    </w:p>
    <w:p w14:paraId="21213DAD" w14:textId="74ACCEB9" w:rsidR="00FF1CA0" w:rsidRDefault="00FF1CA0" w:rsidP="00FF1CA0">
      <w:pPr>
        <w:pStyle w:val="Heading3"/>
        <w:rPr>
          <w:sz w:val="24"/>
        </w:rPr>
      </w:pPr>
      <w:r>
        <w:rPr>
          <w:sz w:val="24"/>
        </w:rPr>
        <w:t xml:space="preserve">If user guessed is </w:t>
      </w:r>
      <w:r w:rsidR="0065158A">
        <w:rPr>
          <w:sz w:val="24"/>
        </w:rPr>
        <w:t>incorrect, then total count must decrement (def =7)</w:t>
      </w:r>
    </w:p>
    <w:p w14:paraId="546BF7E1" w14:textId="35498AEB" w:rsidR="006108C8" w:rsidRPr="0065158A" w:rsidRDefault="0065158A" w:rsidP="0065158A">
      <w:pPr>
        <w:pStyle w:val="Heading3"/>
        <w:rPr>
          <w:sz w:val="24"/>
        </w:rPr>
      </w:pPr>
      <w:r>
        <w:rPr>
          <w:sz w:val="24"/>
        </w:rPr>
        <w:t>Then for each incorrect guess, hangman_display [</w:t>
      </w:r>
      <w:proofErr w:type="spellStart"/>
      <w:r>
        <w:rPr>
          <w:sz w:val="24"/>
        </w:rPr>
        <w:t>wrong_count</w:t>
      </w:r>
      <w:proofErr w:type="spellEnd"/>
      <w:r>
        <w:rPr>
          <w:sz w:val="24"/>
        </w:rPr>
        <w:t>] must be printed.</w:t>
      </w:r>
    </w:p>
    <w:p w14:paraId="50044F56" w14:textId="77777777" w:rsidR="007B680E" w:rsidRDefault="007B680E" w:rsidP="0065158A">
      <w:pPr>
        <w:ind w:left="0"/>
      </w:pPr>
    </w:p>
    <w:p w14:paraId="088FCE2F" w14:textId="77777777" w:rsidR="006108C8" w:rsidRDefault="006108C8"/>
    <w:p w14:paraId="73AC2BF9" w14:textId="2F1FDC67" w:rsidR="006108C8" w:rsidRDefault="006108C8">
      <w:r>
        <w:rPr>
          <w:noProof/>
        </w:rPr>
        <w:drawing>
          <wp:inline distT="0" distB="0" distL="0" distR="0" wp14:anchorId="74573973" wp14:editId="7AF04806">
            <wp:extent cx="5486400" cy="1905635"/>
            <wp:effectExtent l="0" t="0" r="0" b="0"/>
            <wp:docPr id="1388090927" name="Picture 3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90927" name="Picture 3" descr="A screen 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82EA" w14:textId="77777777" w:rsidR="0065158A" w:rsidRDefault="0065158A"/>
    <w:p w14:paraId="79CD6C7C" w14:textId="77777777" w:rsidR="0065158A" w:rsidRDefault="0065158A"/>
    <w:p w14:paraId="750C8962" w14:textId="52BA0EE1" w:rsidR="0065158A" w:rsidRDefault="0065158A" w:rsidP="0065158A">
      <w:pPr>
        <w:pStyle w:val="Heading1"/>
      </w:pPr>
      <w:r>
        <w:t xml:space="preserve">Future Enhancement </w:t>
      </w:r>
    </w:p>
    <w:p w14:paraId="298E0CF4" w14:textId="06320168" w:rsidR="0065158A" w:rsidRDefault="0065158A" w:rsidP="0065158A">
      <w:pPr>
        <w:pStyle w:val="Heading3"/>
        <w:rPr>
          <w:sz w:val="24"/>
        </w:rPr>
      </w:pPr>
      <w:r>
        <w:rPr>
          <w:sz w:val="24"/>
        </w:rPr>
        <w:t>Looking to implement Difficulty mode in play, for each mode hangman tries should be decremented.</w:t>
      </w:r>
    </w:p>
    <w:p w14:paraId="409405D9" w14:textId="01C0956A" w:rsidR="0065158A" w:rsidRPr="0065158A" w:rsidRDefault="0065158A" w:rsidP="0065158A">
      <w:pPr>
        <w:pStyle w:val="Heading3"/>
        <w:rPr>
          <w:sz w:val="24"/>
        </w:rPr>
      </w:pPr>
      <w:r>
        <w:rPr>
          <w:sz w:val="24"/>
        </w:rPr>
        <w:t xml:space="preserve">Implement HINT </w:t>
      </w:r>
      <w:r w:rsidR="00B35D3E">
        <w:rPr>
          <w:sz w:val="24"/>
        </w:rPr>
        <w:t xml:space="preserve">WORD </w:t>
      </w:r>
      <w:r>
        <w:rPr>
          <w:sz w:val="24"/>
        </w:rPr>
        <w:t xml:space="preserve"> for</w:t>
      </w:r>
      <w:r w:rsidR="00B35D3E">
        <w:rPr>
          <w:sz w:val="24"/>
        </w:rPr>
        <w:t xml:space="preserve">  </w:t>
      </w:r>
      <w:proofErr w:type="spellStart"/>
      <w:r w:rsidR="00B35D3E">
        <w:rPr>
          <w:sz w:val="24"/>
        </w:rPr>
        <w:t>total_count</w:t>
      </w:r>
      <w:proofErr w:type="spellEnd"/>
      <w:r w:rsidR="00B35D3E">
        <w:rPr>
          <w:sz w:val="24"/>
        </w:rPr>
        <w:t xml:space="preserve"> &gt;= 4</w:t>
      </w:r>
    </w:p>
    <w:sectPr w:rsidR="0065158A" w:rsidRPr="0065158A">
      <w:footerReference w:type="default" r:id="rId10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16D52" w14:textId="77777777" w:rsidR="00FB6DA4" w:rsidRDefault="00FB6DA4">
      <w:pPr>
        <w:spacing w:after="0" w:line="240" w:lineRule="auto"/>
      </w:pPr>
      <w:r>
        <w:separator/>
      </w:r>
    </w:p>
    <w:p w14:paraId="281BA687" w14:textId="77777777" w:rsidR="00FB6DA4" w:rsidRDefault="00FB6DA4"/>
  </w:endnote>
  <w:endnote w:type="continuationSeparator" w:id="0">
    <w:p w14:paraId="1BD97E8A" w14:textId="77777777" w:rsidR="00FB6DA4" w:rsidRDefault="00FB6DA4">
      <w:pPr>
        <w:spacing w:after="0" w:line="240" w:lineRule="auto"/>
      </w:pPr>
      <w:r>
        <w:continuationSeparator/>
      </w:r>
    </w:p>
    <w:p w14:paraId="01D846EF" w14:textId="77777777" w:rsidR="00FB6DA4" w:rsidRDefault="00FB6D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0C507" w14:textId="77777777" w:rsidR="00224D0A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1F1EF" w14:textId="77777777" w:rsidR="00FB6DA4" w:rsidRDefault="00FB6DA4">
      <w:pPr>
        <w:spacing w:after="0" w:line="240" w:lineRule="auto"/>
      </w:pPr>
      <w:r>
        <w:separator/>
      </w:r>
    </w:p>
    <w:p w14:paraId="627B1CB0" w14:textId="77777777" w:rsidR="00FB6DA4" w:rsidRDefault="00FB6DA4"/>
  </w:footnote>
  <w:footnote w:type="continuationSeparator" w:id="0">
    <w:p w14:paraId="677CF1B6" w14:textId="77777777" w:rsidR="00FB6DA4" w:rsidRDefault="00FB6DA4">
      <w:pPr>
        <w:spacing w:after="0" w:line="240" w:lineRule="auto"/>
      </w:pPr>
      <w:r>
        <w:continuationSeparator/>
      </w:r>
    </w:p>
    <w:p w14:paraId="3F51D139" w14:textId="77777777" w:rsidR="00FB6DA4" w:rsidRDefault="00FB6DA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1438715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D4"/>
    <w:rsid w:val="00224D0A"/>
    <w:rsid w:val="004218D4"/>
    <w:rsid w:val="006108C8"/>
    <w:rsid w:val="00643E02"/>
    <w:rsid w:val="0065158A"/>
    <w:rsid w:val="006555EF"/>
    <w:rsid w:val="007B680E"/>
    <w:rsid w:val="00824870"/>
    <w:rsid w:val="00863E55"/>
    <w:rsid w:val="008674B2"/>
    <w:rsid w:val="00917A5D"/>
    <w:rsid w:val="00B35D3E"/>
    <w:rsid w:val="00B94397"/>
    <w:rsid w:val="00CB0896"/>
    <w:rsid w:val="00D032F5"/>
    <w:rsid w:val="00E41658"/>
    <w:rsid w:val="00FB6DA4"/>
    <w:rsid w:val="00FF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7772"/>
  <w15:chartTrackingRefBased/>
  <w15:docId w15:val="{8A4F1547-8A8A-F64B-9BBB-B213C2E6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orrakay/Library/Containers/com.microsoft.Word/Data/Library/Application%20Support/Microsoft/Office/16.0/DTS/en-US%7bBFCDB5B5-4AF2-0440-90A6-55DD65A45CD2%7d/%7bF4BF2520-FCF2-5446-AF94-3281593C5F4B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78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Borra Kay</dc:creator>
  <cp:keywords/>
  <dc:description/>
  <cp:lastModifiedBy>kavya borra</cp:lastModifiedBy>
  <cp:revision>8</cp:revision>
  <dcterms:created xsi:type="dcterms:W3CDTF">2023-06-14T19:51:00Z</dcterms:created>
  <dcterms:modified xsi:type="dcterms:W3CDTF">2023-06-14T21:51:00Z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